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5D960" w14:textId="7D842C3F" w:rsidR="00C6554A" w:rsidRPr="008B5277" w:rsidRDefault="00043C87" w:rsidP="00C6554A">
      <w:pPr>
        <w:pStyle w:val="Fotografia"/>
      </w:pPr>
      <w:r>
        <w:rPr>
          <w:noProof/>
        </w:rPr>
        <w:drawing>
          <wp:inline distT="0" distB="0" distL="0" distR="0" wp14:anchorId="52A267B2" wp14:editId="1E8C7B4C">
            <wp:extent cx="4090707" cy="42576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7432" cy="42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E235" w14:textId="5993391A" w:rsidR="00C6554A" w:rsidRPr="00FF5DB6" w:rsidRDefault="00043C87" w:rsidP="00C6554A">
      <w:pPr>
        <w:pStyle w:val="Ttulo"/>
        <w:rPr>
          <w:lang w:val="en-US"/>
        </w:rPr>
      </w:pPr>
      <w:r w:rsidRPr="00FF5DB6">
        <w:rPr>
          <w:lang w:val="en-US"/>
        </w:rPr>
        <w:t>Code smells</w:t>
      </w:r>
    </w:p>
    <w:p w14:paraId="1132FD26" w14:textId="5EDE4369" w:rsidR="00C6554A" w:rsidRPr="00FF5DB6" w:rsidRDefault="00043C87" w:rsidP="00C6554A">
      <w:pPr>
        <w:pStyle w:val="Subttulo"/>
        <w:rPr>
          <w:lang w:val="en-US"/>
        </w:rPr>
      </w:pPr>
      <w:r w:rsidRPr="00FF5DB6">
        <w:rPr>
          <w:lang w:val="en-US"/>
        </w:rPr>
        <w:t>LOGIC PACKAGE</w:t>
      </w:r>
    </w:p>
    <w:p w14:paraId="6C265F83" w14:textId="3F52928C" w:rsidR="00C6554A" w:rsidRPr="00FF5DB6" w:rsidRDefault="00043C87" w:rsidP="00C6554A">
      <w:pPr>
        <w:pStyle w:val="InformaesdeContacto"/>
        <w:rPr>
          <w:lang w:val="en-US"/>
        </w:rPr>
      </w:pPr>
      <w:r w:rsidRPr="00FF5DB6">
        <w:rPr>
          <w:lang w:val="en-US"/>
        </w:rPr>
        <w:t>Tiago Fernandes</w:t>
      </w:r>
      <w:r w:rsidR="00C6554A" w:rsidRPr="00FF5DB6">
        <w:rPr>
          <w:lang w:val="en-US" w:bidi="pt-PT"/>
        </w:rPr>
        <w:t xml:space="preserve"> | </w:t>
      </w:r>
      <w:r w:rsidRPr="00FF5DB6">
        <w:rPr>
          <w:lang w:val="en-US"/>
        </w:rPr>
        <w:t>57677</w:t>
      </w:r>
      <w:r w:rsidR="00C6554A" w:rsidRPr="00FF5DB6">
        <w:rPr>
          <w:lang w:val="en-US" w:bidi="pt-PT"/>
        </w:rPr>
        <w:br w:type="page"/>
      </w:r>
    </w:p>
    <w:p w14:paraId="172B1416" w14:textId="60759860" w:rsidR="00C6554A" w:rsidRPr="00FF5DB6" w:rsidRDefault="00274B2B" w:rsidP="00C6554A">
      <w:pPr>
        <w:pStyle w:val="Ttulo1"/>
        <w:rPr>
          <w:lang w:val="en-US"/>
        </w:rPr>
      </w:pPr>
      <w:r w:rsidRPr="00FF5DB6">
        <w:rPr>
          <w:lang w:val="en-US"/>
        </w:rPr>
        <w:lastRenderedPageBreak/>
        <w:t>Long method:</w:t>
      </w:r>
    </w:p>
    <w:p w14:paraId="3BFD11A5" w14:textId="04458BE3" w:rsidR="00C6554A" w:rsidRPr="00FF5DB6" w:rsidRDefault="00274B2B" w:rsidP="00274B2B">
      <w:pPr>
        <w:rPr>
          <w:lang w:val="en-US"/>
        </w:rPr>
      </w:pPr>
      <w:r w:rsidRPr="00FF5DB6">
        <w:rPr>
          <w:lang w:val="en-US"/>
        </w:rPr>
        <w:t>In the logic package, inside the bst package there is a class called BibtexNameFormatter. This class has a method (formatName) in it which appears to be a long method.</w:t>
      </w:r>
    </w:p>
    <w:p w14:paraId="70529D30" w14:textId="36D30125" w:rsidR="009B2757" w:rsidRDefault="00A54893" w:rsidP="009B2757">
      <w:pPr>
        <w:pStyle w:val="Listacommarcas"/>
        <w:numPr>
          <w:ilvl w:val="0"/>
          <w:numId w:val="0"/>
        </w:numPr>
        <w:ind w:left="720"/>
        <w:rPr>
          <w:u w:val="single"/>
        </w:rPr>
      </w:pPr>
      <w:r w:rsidRPr="00E57372">
        <w:rPr>
          <w:u w:val="single"/>
        </w:rPr>
        <w:object w:dxaOrig="1740" w:dyaOrig="816" w14:anchorId="73256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0.5pt" o:ole="">
            <v:imagedata r:id="rId9" o:title=""/>
          </v:shape>
          <o:OLEObject Type="Embed" ProgID="Package" ShapeID="_x0000_i1025" DrawAspect="Content" ObjectID="_1700169750" r:id="rId10"/>
        </w:object>
      </w:r>
    </w:p>
    <w:p w14:paraId="26489A36" w14:textId="523EB0AC" w:rsidR="00807AFF" w:rsidRPr="00FF5DB6" w:rsidRDefault="00807AFF" w:rsidP="009D6D70">
      <w:pPr>
        <w:rPr>
          <w:lang w:val="en-US"/>
        </w:rPr>
      </w:pPr>
      <w:r w:rsidRPr="00FF5DB6">
        <w:rPr>
          <w:lang w:val="en-US"/>
        </w:rPr>
        <w:t xml:space="preserve">In this code snippet we can see </w:t>
      </w:r>
      <w:r w:rsidR="009D6D70" w:rsidRPr="00FF5DB6">
        <w:rPr>
          <w:lang w:val="en-US"/>
        </w:rPr>
        <w:t xml:space="preserve">that the method is longer than it probably should be. </w:t>
      </w:r>
    </w:p>
    <w:p w14:paraId="27522DA1" w14:textId="4C9F2568" w:rsidR="00C6554A" w:rsidRPr="00FF5DB6" w:rsidRDefault="0088640E" w:rsidP="0088640E">
      <w:pPr>
        <w:pStyle w:val="Ttulo1"/>
        <w:rPr>
          <w:lang w:val="en-US"/>
        </w:rPr>
      </w:pPr>
      <w:r w:rsidRPr="00FF5DB6">
        <w:rPr>
          <w:lang w:val="en-US"/>
        </w:rPr>
        <w:t>Data class:</w:t>
      </w:r>
    </w:p>
    <w:p w14:paraId="0DE4C2EC" w14:textId="5E75CB5F" w:rsidR="002C74C0" w:rsidRPr="00FF5DB6" w:rsidRDefault="00184568" w:rsidP="00184568">
      <w:pPr>
        <w:rPr>
          <w:lang w:val="en-US"/>
        </w:rPr>
      </w:pPr>
      <w:r w:rsidRPr="00FF5DB6">
        <w:rPr>
          <w:lang w:val="en-US"/>
        </w:rPr>
        <w:t>There is a class inside the logic.bibtext.comparator package called BibEntryDiff. This class is considered a data class since it only has data and its getters. Since this class is only used in one other class (ChangeScanner), a solution is to delete the data class and put its data and functionalities inside the ChangeScanner class.</w:t>
      </w:r>
    </w:p>
    <w:p w14:paraId="79465979" w14:textId="782DC05B" w:rsidR="00184568" w:rsidRPr="00FF5DB6" w:rsidRDefault="006B1E0B" w:rsidP="00184568">
      <w:pPr>
        <w:pStyle w:val="Ttulo1"/>
        <w:rPr>
          <w:lang w:val="en-US"/>
        </w:rPr>
      </w:pPr>
      <w:r w:rsidRPr="00FF5DB6">
        <w:rPr>
          <w:lang w:val="en-US"/>
        </w:rPr>
        <w:t>Speculative generality</w:t>
      </w:r>
      <w:r w:rsidR="00184568" w:rsidRPr="00FF5DB6">
        <w:rPr>
          <w:lang w:val="en-US"/>
        </w:rPr>
        <w:t>:</w:t>
      </w:r>
    </w:p>
    <w:p w14:paraId="4210A998" w14:textId="41B07BE4" w:rsidR="00184568" w:rsidRPr="00FF5DB6" w:rsidRDefault="00184568" w:rsidP="00184568">
      <w:pPr>
        <w:rPr>
          <w:lang w:val="en-US"/>
        </w:rPr>
      </w:pPr>
      <w:r w:rsidRPr="00FF5DB6">
        <w:rPr>
          <w:lang w:val="en-US"/>
        </w:rPr>
        <w:t xml:space="preserve">There is a class inside the logic.undo package called UndoRedoEvent. This is a subclass of the UndoChangeEvent, within the same class. However, this subclass does not have any data or functionalities other than its superclasses’s. So, this class is </w:t>
      </w:r>
      <w:r w:rsidR="006B1E0B" w:rsidRPr="00FF5DB6">
        <w:rPr>
          <w:lang w:val="en-US"/>
        </w:rPr>
        <w:t>being created perhaps with the intention to add other functionalities in the future but does not have them at the moment</w:t>
      </w:r>
      <w:r w:rsidRPr="00FF5DB6">
        <w:rPr>
          <w:lang w:val="en-US"/>
        </w:rPr>
        <w:t>. A simple solution for this is to delete the subclass and use the superclass instead.</w:t>
      </w:r>
    </w:p>
    <w:p w14:paraId="2A8DB64B" w14:textId="6A2821CA" w:rsidR="00FF5DB6" w:rsidRPr="00FF5DB6" w:rsidRDefault="00FF5DB6" w:rsidP="00184568">
      <w:pPr>
        <w:rPr>
          <w:lang w:val="en-US"/>
        </w:rPr>
      </w:pPr>
      <w:r w:rsidRPr="00FF5DB6">
        <w:rPr>
          <w:lang w:val="en-US"/>
        </w:rPr>
        <w:t>*This smell was changed due t</w:t>
      </w:r>
      <w:r>
        <w:rPr>
          <w:lang w:val="en-US"/>
        </w:rPr>
        <w:t>o team member 5 review that alerted that this could be Speculative generality instead of Duplicated Code*</w:t>
      </w:r>
    </w:p>
    <w:sectPr w:rsidR="00FF5DB6" w:rsidRPr="00FF5DB6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8E55C" w14:textId="77777777" w:rsidR="00702279" w:rsidRDefault="00702279" w:rsidP="00C6554A">
      <w:pPr>
        <w:spacing w:before="0" w:after="0" w:line="240" w:lineRule="auto"/>
      </w:pPr>
      <w:r>
        <w:separator/>
      </w:r>
    </w:p>
  </w:endnote>
  <w:endnote w:type="continuationSeparator" w:id="0">
    <w:p w14:paraId="74589999" w14:textId="77777777" w:rsidR="00702279" w:rsidRDefault="0070227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C310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B6EC8" w14:textId="77777777" w:rsidR="00702279" w:rsidRDefault="0070227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AADE75E" w14:textId="77777777" w:rsidR="00702279" w:rsidRDefault="0070227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26375C"/>
    <w:multiLevelType w:val="hybridMultilevel"/>
    <w:tmpl w:val="710EB4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1566A"/>
    <w:multiLevelType w:val="hybridMultilevel"/>
    <w:tmpl w:val="AB0802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87"/>
    <w:rsid w:val="00025E28"/>
    <w:rsid w:val="00043C87"/>
    <w:rsid w:val="00184568"/>
    <w:rsid w:val="001C6C35"/>
    <w:rsid w:val="002554CD"/>
    <w:rsid w:val="00274B2B"/>
    <w:rsid w:val="00293B83"/>
    <w:rsid w:val="002B4294"/>
    <w:rsid w:val="00333D0D"/>
    <w:rsid w:val="003C6E00"/>
    <w:rsid w:val="004116B5"/>
    <w:rsid w:val="004C049F"/>
    <w:rsid w:val="005000E2"/>
    <w:rsid w:val="006719AC"/>
    <w:rsid w:val="006A3CE7"/>
    <w:rsid w:val="006B1E0B"/>
    <w:rsid w:val="00702279"/>
    <w:rsid w:val="007D6713"/>
    <w:rsid w:val="00807AFF"/>
    <w:rsid w:val="0088640E"/>
    <w:rsid w:val="0089714F"/>
    <w:rsid w:val="009B2757"/>
    <w:rsid w:val="009D6D70"/>
    <w:rsid w:val="00A03953"/>
    <w:rsid w:val="00A54893"/>
    <w:rsid w:val="00C6554A"/>
    <w:rsid w:val="00CA7033"/>
    <w:rsid w:val="00D2621F"/>
    <w:rsid w:val="00E5605F"/>
    <w:rsid w:val="00E57372"/>
    <w:rsid w:val="00ED7C44"/>
    <w:rsid w:val="00F44602"/>
    <w:rsid w:val="00F70A45"/>
    <w:rsid w:val="00FF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00CB8"/>
  <w15:chartTrackingRefBased/>
  <w15:docId w15:val="{0FE82F30-6CBA-488B-9DD4-85E64AA7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grafodaLista">
    <w:name w:val="List Paragraph"/>
    <w:basedOn w:val="Normal"/>
    <w:uiPriority w:val="34"/>
    <w:qFormat/>
    <w:rsid w:val="00274B2B"/>
    <w:pPr>
      <w:spacing w:before="0" w:after="160" w:line="259" w:lineRule="auto"/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\AppData\Local\Microsoft\Office\16.0\DTS\pt-PT%7b7764549F-2279-4C8B-9CE9-FF36BA9CDFEC%7d\%7bDF7FDF2C-115C-436B-8D95-0B7200893C5A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4E6EC-C028-40F0-AAD1-2F908F54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{DF7FDF2C-115C-436B-8D95-0B7200893C5A}tf02835058_win32.dotx</Template>
  <TotalTime>547</TotalTime>
  <Pages>2</Pages>
  <Words>203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 Fernandes</cp:lastModifiedBy>
  <cp:revision>12</cp:revision>
  <dcterms:created xsi:type="dcterms:W3CDTF">2021-11-22T12:06:00Z</dcterms:created>
  <dcterms:modified xsi:type="dcterms:W3CDTF">2021-12-05T00:36:00Z</dcterms:modified>
</cp:coreProperties>
</file>